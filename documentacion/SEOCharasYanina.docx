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:rsidTr="005C23C0">
        <w:trPr>
          <w:trHeight w:val="270"/>
          <w:jc w:val="center"/>
        </w:trPr>
        <w:tc>
          <w:tcPr>
            <w:tcW w:w="10466" w:type="dxa"/>
          </w:tcPr>
          <w:p w:rsidR="00A66B18" w:rsidRPr="0041428F" w:rsidRDefault="00A66B18" w:rsidP="005C23C0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  <w:tr w:rsidR="00D129B7" w:rsidRPr="0041428F" w:rsidTr="005C23C0">
        <w:trPr>
          <w:trHeight w:val="270"/>
          <w:jc w:val="center"/>
        </w:trPr>
        <w:tc>
          <w:tcPr>
            <w:tcW w:w="10466" w:type="dxa"/>
          </w:tcPr>
          <w:p w:rsidR="00D129B7" w:rsidRDefault="00D129B7" w:rsidP="005C23C0">
            <w:pPr>
              <w:pStyle w:val="Sinespaciado"/>
              <w:ind w:left="284"/>
              <w:rPr>
                <w:noProof/>
                <w:lang w:val="es-AR" w:eastAsia="es-AR" w:bidi="he-IL"/>
              </w:rPr>
            </w:pPr>
          </w:p>
        </w:tc>
      </w:tr>
    </w:tbl>
    <w:p w:rsidR="005C23C0" w:rsidRPr="0041428F" w:rsidRDefault="005C23C0" w:rsidP="005C23C0">
      <w:pPr>
        <w:ind w:left="6480" w:right="-24"/>
        <w:rPr>
          <w:color w:val="000000" w:themeColor="text1"/>
        </w:rPr>
      </w:pPr>
      <w:r>
        <w:rPr>
          <w:color w:val="000000" w:themeColor="text1"/>
        </w:rPr>
        <w:t>Buenos Aires, CABA,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/9/2022</w:t>
      </w:r>
    </w:p>
    <w:p w:rsidR="005C23C0" w:rsidRDefault="005C23C0" w:rsidP="005C23C0">
      <w:pPr>
        <w:pStyle w:val="Ttulo2"/>
        <w:ind w:right="118"/>
      </w:pPr>
      <w:r>
        <w:t>Documento SEO</w:t>
      </w:r>
      <w:r w:rsidRPr="001C0166">
        <w:tab/>
      </w:r>
      <w:r w:rsidRPr="001C0166">
        <w:tab/>
      </w:r>
      <w:r w:rsidRPr="001C0166">
        <w:tab/>
      </w:r>
      <w:r w:rsidRPr="001C0166">
        <w:tab/>
      </w:r>
      <w:r>
        <w:t xml:space="preserve">             </w:t>
      </w:r>
    </w:p>
    <w:p w:rsidR="005C23C0" w:rsidRPr="001C0166" w:rsidRDefault="005C23C0" w:rsidP="005C23C0"/>
    <w:p w:rsidR="005C23C0" w:rsidRPr="001C0166" w:rsidRDefault="005C23C0" w:rsidP="005C23C0">
      <w:pPr>
        <w:pStyle w:val="Ttulo2"/>
        <w:rPr>
          <w:u w:val="single"/>
        </w:rPr>
      </w:pPr>
      <w:r w:rsidRPr="001C0166">
        <w:rPr>
          <w:u w:val="single"/>
        </w:rPr>
        <w:t>Empresa</w:t>
      </w:r>
      <w:r w:rsidRPr="001C0166">
        <w:rPr>
          <w:u w:val="single"/>
        </w:rPr>
        <w:tab/>
      </w:r>
      <w:r w:rsidRPr="001C0166">
        <w:rPr>
          <w:u w:val="single"/>
        </w:rPr>
        <w:tab/>
        <w:t>Descripción</w:t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  <w:t>Proyecto</w:t>
      </w:r>
    </w:p>
    <w:p w:rsidR="005C23C0" w:rsidRDefault="005C23C0" w:rsidP="005C23C0">
      <w:r>
        <w:t>5asecMaure</w:t>
      </w:r>
      <w:r>
        <w:tab/>
      </w:r>
      <w:r>
        <w:tab/>
        <w:t>Desarrollo de Pagina Web – captación de Clientes</w:t>
      </w:r>
      <w:r>
        <w:tab/>
      </w:r>
      <w:r>
        <w:tab/>
        <w:t>0001</w:t>
      </w:r>
    </w:p>
    <w:p w:rsidR="005C23C0" w:rsidRDefault="005C23C0" w:rsidP="005C23C0">
      <w:pPr>
        <w:pStyle w:val="Firma"/>
        <w:ind w:left="0"/>
        <w:rPr>
          <w:color w:val="000000" w:themeColor="text1"/>
        </w:rPr>
      </w:pPr>
      <w:r>
        <w:rPr>
          <w:color w:val="000000" w:themeColor="text1"/>
        </w:rPr>
        <w:t>A continuación se detallan los Items incluidos para SEO:</w:t>
      </w: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4360"/>
      </w:tblGrid>
      <w:tr w:rsidR="005C23C0" w:rsidTr="00600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C23C0" w:rsidRDefault="005C23C0" w:rsidP="005C23C0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5C23C0" w:rsidRDefault="005C23C0" w:rsidP="005C23C0">
            <w:pPr>
              <w:pStyle w:val="Firm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360" w:type="dxa"/>
          </w:tcPr>
          <w:p w:rsidR="005C23C0" w:rsidRDefault="005C23C0" w:rsidP="005C23C0">
            <w:pPr>
              <w:pStyle w:val="Firm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C23C0" w:rsidRPr="00D129B7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C23C0" w:rsidRPr="00D129B7" w:rsidRDefault="005C23C0" w:rsidP="005C23C0">
            <w:pPr>
              <w:pStyle w:val="Firma"/>
              <w:ind w:left="0"/>
              <w:rPr>
                <w:rFonts w:ascii="Consolas" w:eastAsia="Times New Roman" w:hAnsi="Consolas" w:cs="Times New Roman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D129B7">
              <w:rPr>
                <w:rFonts w:ascii="Consolas" w:eastAsia="Times New Roman" w:hAnsi="Consolas" w:cs="Times New Roman"/>
                <w:color w:val="auto"/>
                <w:kern w:val="0"/>
                <w:sz w:val="21"/>
                <w:szCs w:val="21"/>
                <w:lang w:val="es-AR" w:eastAsia="es-AR" w:bidi="he-IL"/>
              </w:rPr>
              <w:t>PAGINA</w:t>
            </w:r>
          </w:p>
        </w:tc>
        <w:tc>
          <w:tcPr>
            <w:tcW w:w="3686" w:type="dxa"/>
          </w:tcPr>
          <w:p w:rsidR="005C23C0" w:rsidRPr="00D129B7" w:rsidRDefault="005C23C0" w:rsidP="005C23C0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ITEM</w:t>
            </w:r>
          </w:p>
        </w:tc>
        <w:tc>
          <w:tcPr>
            <w:tcW w:w="4360" w:type="dxa"/>
          </w:tcPr>
          <w:p w:rsidR="005C23C0" w:rsidRPr="00D129B7" w:rsidRDefault="005C23C0" w:rsidP="005C23C0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DETALLE</w:t>
            </w:r>
          </w:p>
        </w:tc>
      </w:tr>
      <w:tr w:rsidR="005C23C0" w:rsidTr="0060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C23C0" w:rsidRPr="00B227BA" w:rsidRDefault="005C23C0" w:rsidP="005C23C0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B227BA">
              <w:rPr>
                <w:b/>
                <w:bCs/>
                <w:color w:val="000000" w:themeColor="text1"/>
              </w:rPr>
              <w:t>index.htm</w:t>
            </w:r>
          </w:p>
        </w:tc>
        <w:tc>
          <w:tcPr>
            <w:tcW w:w="3686" w:type="dxa"/>
          </w:tcPr>
          <w:p w:rsidR="005C23C0" w:rsidRPr="005C23C0" w:rsidRDefault="005C23C0" w:rsidP="005C23C0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C23C0">
              <w:rPr>
                <w:b w:val="0"/>
                <w:bCs w:val="0"/>
                <w:color w:val="000000" w:themeColor="text1"/>
              </w:rPr>
              <w:t>meta name="keywords"</w:t>
            </w:r>
          </w:p>
        </w:tc>
        <w:tc>
          <w:tcPr>
            <w:tcW w:w="4360" w:type="dxa"/>
          </w:tcPr>
          <w:p w:rsidR="005C23C0" w:rsidRPr="005C23C0" w:rsidRDefault="005C23C0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C23C0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5asec, tintoreria, lavadero, lavar ropa, lavar acolchados, limpiar vestidos de novia</w:t>
            </w:r>
          </w:p>
        </w:tc>
      </w:tr>
      <w:tr w:rsidR="005C23C0" w:rsidRPr="00D129B7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C23C0" w:rsidRPr="00D129B7" w:rsidRDefault="00D129B7" w:rsidP="005C23C0">
            <w:pPr>
              <w:pStyle w:val="Firma"/>
              <w:ind w:left="0"/>
              <w:rPr>
                <w:rFonts w:ascii="Consolas" w:eastAsia="Times New Roman" w:hAnsi="Consolas" w:cs="Times New Roman"/>
                <w:b/>
                <w:bCs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D129B7">
              <w:rPr>
                <w:rFonts w:ascii="Consolas" w:eastAsia="Times New Roman" w:hAnsi="Consolas" w:cs="Times New Roman"/>
                <w:b/>
                <w:bCs/>
                <w:color w:val="auto"/>
                <w:kern w:val="0"/>
                <w:sz w:val="21"/>
                <w:szCs w:val="21"/>
                <w:lang w:val="es-AR" w:eastAsia="es-AR" w:bidi="he-IL"/>
              </w:rPr>
              <w:t>Index.html</w:t>
            </w:r>
          </w:p>
        </w:tc>
        <w:tc>
          <w:tcPr>
            <w:tcW w:w="3686" w:type="dxa"/>
          </w:tcPr>
          <w:p w:rsidR="005C23C0" w:rsidRPr="005C23C0" w:rsidRDefault="005C23C0" w:rsidP="005C23C0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5C23C0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Meta name=”description”</w:t>
            </w:r>
          </w:p>
        </w:tc>
        <w:tc>
          <w:tcPr>
            <w:tcW w:w="4360" w:type="dxa"/>
          </w:tcPr>
          <w:p w:rsidR="005C23C0" w:rsidRPr="005C23C0" w:rsidRDefault="005C23C0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5C23C0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La mejor tintorería de CABA</w:t>
            </w:r>
          </w:p>
        </w:tc>
      </w:tr>
      <w:tr w:rsidR="00D129B7" w:rsidTr="0060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129B7" w:rsidRPr="00B227BA" w:rsidRDefault="00D129B7" w:rsidP="004944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B227BA">
              <w:rPr>
                <w:b/>
                <w:bCs/>
                <w:color w:val="000000" w:themeColor="text1"/>
              </w:rPr>
              <w:t>Tips.html</w:t>
            </w:r>
          </w:p>
          <w:p w:rsidR="00D129B7" w:rsidRPr="005C23C0" w:rsidRDefault="00D129B7" w:rsidP="004944BA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D129B7" w:rsidRPr="005C23C0" w:rsidRDefault="00D129B7" w:rsidP="004944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C23C0">
              <w:rPr>
                <w:b w:val="0"/>
                <w:bCs w:val="0"/>
                <w:color w:val="000000" w:themeColor="text1"/>
              </w:rPr>
              <w:t>meta name="keywords"</w:t>
            </w:r>
          </w:p>
        </w:tc>
        <w:tc>
          <w:tcPr>
            <w:tcW w:w="4360" w:type="dxa"/>
          </w:tcPr>
          <w:p w:rsidR="00D129B7" w:rsidRPr="00D129B7" w:rsidRDefault="00D129B7" w:rsidP="004944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s-AR" w:eastAsia="es-AR" w:bidi="he-IL"/>
              </w:rPr>
            </w:pP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5asec,</w:t>
            </w:r>
            <w:r w:rsidRPr="00D129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s-AR" w:eastAsia="es-AR" w:bidi="he-IL"/>
              </w:rPr>
              <w:t xml:space="preserve"> </w:t>
            </w: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tintoreria</w:t>
            </w:r>
            <w:r w:rsidRPr="00D129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s-AR" w:eastAsia="es-AR" w:bidi="he-IL"/>
              </w:rPr>
              <w:t xml:space="preserve">, </w:t>
            </w: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lavadero,</w:t>
            </w:r>
            <w:r w:rsidRPr="00D129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s-AR" w:eastAsia="es-AR" w:bidi="he-IL"/>
              </w:rPr>
              <w:t xml:space="preserve"> </w:t>
            </w: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tips</w:t>
            </w:r>
            <w:r w:rsidRPr="00D129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s-AR" w:eastAsia="es-AR" w:bidi="he-IL"/>
              </w:rPr>
              <w:t xml:space="preserve"> </w:t>
            </w: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de</w:t>
            </w:r>
            <w:r w:rsidRPr="00D129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s-AR" w:eastAsia="es-AR" w:bidi="he-IL"/>
              </w:rPr>
              <w:t xml:space="preserve"> </w:t>
            </w:r>
            <w:r w:rsidRPr="00D129B7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limpieza</w:t>
            </w:r>
          </w:p>
          <w:p w:rsidR="00D129B7" w:rsidRPr="005C23C0" w:rsidRDefault="00D129B7" w:rsidP="004944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</w:p>
        </w:tc>
      </w:tr>
      <w:tr w:rsidR="00D129B7" w:rsidRPr="00D129B7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D129B7" w:rsidRPr="00B227BA" w:rsidRDefault="00B227BA" w:rsidP="005C23C0">
            <w:pPr>
              <w:pStyle w:val="Firma"/>
              <w:ind w:left="0"/>
              <w:rPr>
                <w:rFonts w:ascii="Consolas" w:eastAsia="Times New Roman" w:hAnsi="Consolas" w:cs="Times New Roman"/>
                <w:b/>
                <w:bCs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B227BA">
              <w:rPr>
                <w:rFonts w:ascii="Consolas" w:eastAsia="Times New Roman" w:hAnsi="Consolas" w:cs="Times New Roman"/>
                <w:b/>
                <w:bCs/>
                <w:color w:val="auto"/>
                <w:kern w:val="0"/>
                <w:sz w:val="21"/>
                <w:szCs w:val="21"/>
                <w:lang w:val="es-AR" w:eastAsia="es-AR" w:bidi="he-IL"/>
              </w:rPr>
              <w:t>Tips.html</w:t>
            </w:r>
          </w:p>
        </w:tc>
        <w:tc>
          <w:tcPr>
            <w:tcW w:w="3686" w:type="dxa"/>
          </w:tcPr>
          <w:p w:rsidR="00D129B7" w:rsidRPr="005C23C0" w:rsidRDefault="00B227BA" w:rsidP="005C23C0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5C23C0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Meta name=”description”</w:t>
            </w:r>
          </w:p>
        </w:tc>
        <w:tc>
          <w:tcPr>
            <w:tcW w:w="4360" w:type="dxa"/>
          </w:tcPr>
          <w:p w:rsidR="00D129B7" w:rsidRPr="005C23C0" w:rsidRDefault="00B227BA" w:rsidP="005C23C0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Los mejores tips para el cuidado de tu ropa</w:t>
            </w:r>
          </w:p>
        </w:tc>
      </w:tr>
      <w:tr w:rsidR="00B227BA" w:rsidTr="0060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Servicios.html</w:t>
            </w:r>
          </w:p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686" w:type="dxa"/>
          </w:tcPr>
          <w:p w:rsidR="00B227BA" w:rsidRPr="005C23C0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5C23C0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Meta name=”description”</w:t>
            </w:r>
          </w:p>
        </w:tc>
        <w:tc>
          <w:tcPr>
            <w:tcW w:w="4360" w:type="dxa"/>
          </w:tcPr>
          <w:p w:rsidR="00B227BA" w:rsidRPr="00B227BA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B227BA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Los mejores servicios en la limpieza de tu ropa</w:t>
            </w:r>
          </w:p>
          <w:p w:rsidR="00B227BA" w:rsidRPr="005C23C0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</w:p>
        </w:tc>
      </w:tr>
      <w:tr w:rsidR="00B227BA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Servicios.html</w:t>
            </w:r>
          </w:p>
        </w:tc>
        <w:tc>
          <w:tcPr>
            <w:tcW w:w="3686" w:type="dxa"/>
          </w:tcPr>
          <w:p w:rsidR="00B227BA" w:rsidRP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eastAsia="es-AR" w:bidi="he-IL"/>
              </w:rPr>
            </w:pPr>
            <w:r w:rsidRPr="005C23C0">
              <w:rPr>
                <w:b w:val="0"/>
                <w:bCs w:val="0"/>
                <w:color w:val="000000" w:themeColor="text1"/>
              </w:rPr>
              <w:t>meta name="keywords"</w:t>
            </w:r>
          </w:p>
        </w:tc>
        <w:tc>
          <w:tcPr>
            <w:tcW w:w="4360" w:type="dxa"/>
          </w:tcPr>
          <w:p w:rsidR="00B227BA" w:rsidRP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B227BA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5asec, tintoreria, lavadero, delivery de tintoreria</w:t>
            </w:r>
          </w:p>
          <w:p w:rsidR="00B227BA" w:rsidRP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</w:p>
        </w:tc>
      </w:tr>
      <w:tr w:rsidR="00B227BA" w:rsidTr="0060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Proceso-tinto.html</w:t>
            </w:r>
          </w:p>
        </w:tc>
        <w:tc>
          <w:tcPr>
            <w:tcW w:w="3686" w:type="dxa"/>
          </w:tcPr>
          <w:p w:rsidR="00B227BA" w:rsidRPr="005C23C0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C23C0">
              <w:rPr>
                <w:b w:val="0"/>
                <w:bCs w:val="0"/>
                <w:color w:val="000000" w:themeColor="text1"/>
              </w:rPr>
              <w:t>meta name="</w:t>
            </w:r>
            <w:r>
              <w:rPr>
                <w:b w:val="0"/>
                <w:bCs w:val="0"/>
                <w:color w:val="000000" w:themeColor="text1"/>
              </w:rPr>
              <w:t>description</w:t>
            </w:r>
            <w:r w:rsidRPr="005C23C0">
              <w:rPr>
                <w:b w:val="0"/>
                <w:bCs w:val="0"/>
                <w:color w:val="000000" w:themeColor="text1"/>
              </w:rPr>
              <w:t>"</w:t>
            </w:r>
          </w:p>
        </w:tc>
        <w:tc>
          <w:tcPr>
            <w:tcW w:w="4360" w:type="dxa"/>
          </w:tcPr>
          <w:p w:rsidR="00B227BA" w:rsidRPr="00B227BA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B227BA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Expertos en cuidado de prendas con los mejores servicios</w:t>
            </w:r>
          </w:p>
          <w:p w:rsidR="00B227BA" w:rsidRPr="00B227BA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</w:p>
        </w:tc>
      </w:tr>
      <w:tr w:rsidR="00B227BA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lastRenderedPageBreak/>
              <w:t>Proceso-tinto.html</w:t>
            </w:r>
          </w:p>
        </w:tc>
        <w:tc>
          <w:tcPr>
            <w:tcW w:w="3686" w:type="dxa"/>
          </w:tcPr>
          <w:p w:rsidR="00B227BA" w:rsidRPr="005C23C0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5C23C0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Meta name=”description”</w:t>
            </w:r>
          </w:p>
        </w:tc>
        <w:tc>
          <w:tcPr>
            <w:tcW w:w="4360" w:type="dxa"/>
          </w:tcPr>
          <w:p w:rsidR="00B227BA" w:rsidRP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B227BA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5asec, tintoreria, planchado de camisas, limpieza de cortinas, delivery</w:t>
            </w:r>
          </w:p>
          <w:p w:rsidR="00B227BA" w:rsidRP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</w:p>
        </w:tc>
      </w:tr>
      <w:tr w:rsidR="00B227BA" w:rsidTr="0060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Contacto.html</w:t>
            </w:r>
          </w:p>
        </w:tc>
        <w:tc>
          <w:tcPr>
            <w:tcW w:w="3686" w:type="dxa"/>
          </w:tcPr>
          <w:p w:rsidR="00B227BA" w:rsidRPr="005C23C0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C23C0">
              <w:rPr>
                <w:b w:val="0"/>
                <w:bCs w:val="0"/>
                <w:color w:val="000000" w:themeColor="text1"/>
              </w:rPr>
              <w:t>meta name="keywords"</w:t>
            </w:r>
          </w:p>
        </w:tc>
        <w:tc>
          <w:tcPr>
            <w:tcW w:w="4360" w:type="dxa"/>
          </w:tcPr>
          <w:p w:rsidR="00B227BA" w:rsidRPr="00B227BA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B227BA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delivery, ropa de cuero, limpieza de alfombras</w:t>
            </w:r>
          </w:p>
          <w:p w:rsidR="00B227BA" w:rsidRPr="00B227BA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</w:p>
        </w:tc>
      </w:tr>
      <w:tr w:rsidR="00B227BA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Contacto.html</w:t>
            </w:r>
          </w:p>
        </w:tc>
        <w:tc>
          <w:tcPr>
            <w:tcW w:w="3686" w:type="dxa"/>
          </w:tcPr>
          <w:p w:rsidR="00B227BA" w:rsidRPr="005C23C0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5C23C0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Meta name=”description”</w:t>
            </w:r>
          </w:p>
        </w:tc>
        <w:tc>
          <w:tcPr>
            <w:tcW w:w="4360" w:type="dxa"/>
          </w:tcPr>
          <w:p w:rsidR="00B227BA" w:rsidRP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  <w:r w:rsidRPr="00B227BA"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  <w:t>Escribimos, llamanos o mandanos un Whatsapp</w:t>
            </w:r>
          </w:p>
          <w:p w:rsidR="00B227BA" w:rsidRP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kern w:val="0"/>
                <w:sz w:val="21"/>
                <w:szCs w:val="21"/>
                <w:lang w:val="es-AR" w:eastAsia="es-AR" w:bidi="he-IL"/>
              </w:rPr>
            </w:pPr>
          </w:p>
        </w:tc>
      </w:tr>
      <w:tr w:rsidR="00B227BA" w:rsidTr="0060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En todos los html</w:t>
            </w:r>
          </w:p>
        </w:tc>
        <w:tc>
          <w:tcPr>
            <w:tcW w:w="3686" w:type="dxa"/>
          </w:tcPr>
          <w:p w:rsidR="00B227BA" w:rsidRPr="005C23C0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5C23C0">
              <w:rPr>
                <w:b w:val="0"/>
                <w:bCs w:val="0"/>
                <w:color w:val="000000" w:themeColor="text1"/>
              </w:rPr>
              <w:t>Se agregaron las descripciones en todos los ALT</w:t>
            </w:r>
          </w:p>
        </w:tc>
        <w:tc>
          <w:tcPr>
            <w:tcW w:w="4360" w:type="dxa"/>
          </w:tcPr>
          <w:p w:rsidR="00B227BA" w:rsidRDefault="00B227BA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227BA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B227BA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404.html</w:t>
            </w:r>
          </w:p>
        </w:tc>
        <w:tc>
          <w:tcPr>
            <w:tcW w:w="3686" w:type="dxa"/>
          </w:tcPr>
          <w:p w:rsidR="00B227BA" w:rsidRPr="00D129B7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D129B7">
              <w:rPr>
                <w:b w:val="0"/>
                <w:bCs w:val="0"/>
                <w:color w:val="000000" w:themeColor="text1"/>
              </w:rPr>
              <w:t xml:space="preserve">Se </w:t>
            </w:r>
            <w:r w:rsidR="00600F43" w:rsidRPr="00D129B7">
              <w:rPr>
                <w:b w:val="0"/>
                <w:bCs w:val="0"/>
                <w:color w:val="000000" w:themeColor="text1"/>
              </w:rPr>
              <w:t>creó</w:t>
            </w:r>
            <w:r w:rsidRPr="00D129B7">
              <w:rPr>
                <w:b w:val="0"/>
                <w:bCs w:val="0"/>
                <w:color w:val="000000" w:themeColor="text1"/>
              </w:rPr>
              <w:t xml:space="preserve"> la </w:t>
            </w:r>
            <w:r w:rsidR="00600F43" w:rsidRPr="00D129B7">
              <w:rPr>
                <w:b w:val="0"/>
                <w:bCs w:val="0"/>
                <w:color w:val="000000" w:themeColor="text1"/>
              </w:rPr>
              <w:t>página</w:t>
            </w:r>
            <w:r w:rsidRPr="00D129B7">
              <w:rPr>
                <w:b w:val="0"/>
                <w:bCs w:val="0"/>
                <w:color w:val="000000" w:themeColor="text1"/>
              </w:rPr>
              <w:t xml:space="preserve"> 404.html</w:t>
            </w:r>
          </w:p>
        </w:tc>
        <w:tc>
          <w:tcPr>
            <w:tcW w:w="4360" w:type="dxa"/>
          </w:tcPr>
          <w:p w:rsidR="00B227BA" w:rsidRPr="00D129B7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D129B7">
              <w:rPr>
                <w:b w:val="0"/>
                <w:bCs w:val="0"/>
                <w:color w:val="000000" w:themeColor="text1"/>
              </w:rPr>
              <w:t xml:space="preserve">Se </w:t>
            </w:r>
            <w:r w:rsidR="00FC210B" w:rsidRPr="00D129B7">
              <w:rPr>
                <w:b w:val="0"/>
                <w:bCs w:val="0"/>
                <w:color w:val="000000" w:themeColor="text1"/>
              </w:rPr>
              <w:t>creó</w:t>
            </w:r>
            <w:r w:rsidRPr="00D129B7">
              <w:rPr>
                <w:b w:val="0"/>
                <w:bCs w:val="0"/>
                <w:color w:val="000000" w:themeColor="text1"/>
              </w:rPr>
              <w:t xml:space="preserve"> el archivo .htaccess</w:t>
            </w:r>
            <w:r w:rsidR="00600F43">
              <w:rPr>
                <w:b w:val="0"/>
                <w:bCs w:val="0"/>
                <w:color w:val="000000" w:themeColor="text1"/>
              </w:rPr>
              <w:t xml:space="preserve"> y </w:t>
            </w:r>
            <w:r w:rsidR="00FC210B">
              <w:rPr>
                <w:b w:val="0"/>
                <w:bCs w:val="0"/>
                <w:color w:val="000000" w:themeColor="text1"/>
              </w:rPr>
              <w:t>página</w:t>
            </w:r>
            <w:r w:rsidR="00600F43">
              <w:rPr>
                <w:b w:val="0"/>
                <w:bCs w:val="0"/>
                <w:color w:val="000000" w:themeColor="text1"/>
              </w:rPr>
              <w:t xml:space="preserve"> 404.html</w:t>
            </w:r>
          </w:p>
        </w:tc>
      </w:tr>
      <w:tr w:rsidR="00B227BA" w:rsidTr="0060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Pr="008048B8" w:rsidRDefault="008048B8" w:rsidP="00B227BA">
            <w:pPr>
              <w:pStyle w:val="Firma"/>
              <w:ind w:left="0"/>
              <w:rPr>
                <w:b/>
                <w:bCs/>
                <w:color w:val="000000" w:themeColor="text1"/>
              </w:rPr>
            </w:pPr>
            <w:r w:rsidRPr="008048B8">
              <w:rPr>
                <w:b/>
                <w:bCs/>
                <w:color w:val="000000" w:themeColor="text1"/>
              </w:rPr>
              <w:t>Imágenes</w:t>
            </w:r>
          </w:p>
        </w:tc>
        <w:tc>
          <w:tcPr>
            <w:tcW w:w="3686" w:type="dxa"/>
          </w:tcPr>
          <w:p w:rsidR="00B227BA" w:rsidRPr="008048B8" w:rsidRDefault="00FC210B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048B8">
              <w:rPr>
                <w:b w:val="0"/>
                <w:bCs w:val="0"/>
                <w:color w:val="000000" w:themeColor="text1"/>
              </w:rPr>
              <w:t>Optimización</w:t>
            </w:r>
            <w:r w:rsidR="008048B8" w:rsidRPr="008048B8">
              <w:rPr>
                <w:b w:val="0"/>
                <w:bCs w:val="0"/>
                <w:color w:val="000000" w:themeColor="text1"/>
              </w:rPr>
              <w:t xml:space="preserve"> de tamaños</w:t>
            </w:r>
          </w:p>
        </w:tc>
        <w:tc>
          <w:tcPr>
            <w:tcW w:w="4360" w:type="dxa"/>
          </w:tcPr>
          <w:p w:rsidR="00B227BA" w:rsidRPr="008048B8" w:rsidRDefault="008048B8" w:rsidP="00B227BA">
            <w:pPr>
              <w:pStyle w:val="Firm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8048B8">
              <w:rPr>
                <w:b w:val="0"/>
                <w:bCs w:val="0"/>
                <w:color w:val="000000" w:themeColor="text1"/>
              </w:rPr>
              <w:t>Se optimizaron las imágenes en tamaño/calidad</w:t>
            </w:r>
          </w:p>
        </w:tc>
      </w:tr>
      <w:tr w:rsidR="00B227BA" w:rsidTr="00600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227BA" w:rsidRDefault="00B227BA" w:rsidP="00B227BA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360" w:type="dxa"/>
          </w:tcPr>
          <w:p w:rsidR="00B227BA" w:rsidRDefault="00B227BA" w:rsidP="00B227BA">
            <w:pPr>
              <w:pStyle w:val="Firm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262CCE" w:rsidRDefault="00262CCE" w:rsidP="00262CCE">
      <w:pPr>
        <w:rPr>
          <w:lang w:val="en-US"/>
        </w:rPr>
      </w:pPr>
    </w:p>
    <w:p w:rsidR="00262CCE" w:rsidRDefault="00262CCE" w:rsidP="00262CCE">
      <w:pPr>
        <w:rPr>
          <w:lang w:val="en-US"/>
        </w:rPr>
      </w:pPr>
    </w:p>
    <w:p w:rsidR="00262CCE" w:rsidRDefault="00262CCE" w:rsidP="00262CCE">
      <w:pPr>
        <w:rPr>
          <w:lang w:val="en-US"/>
        </w:rPr>
      </w:pPr>
    </w:p>
    <w:p w:rsidR="00262CCE" w:rsidRDefault="00262CCE" w:rsidP="00262CCE">
      <w:pPr>
        <w:rPr>
          <w:lang w:val="en-US"/>
        </w:rPr>
      </w:pPr>
    </w:p>
    <w:p w:rsidR="00262CCE" w:rsidRDefault="00262CCE" w:rsidP="00262CCE">
      <w:pPr>
        <w:rPr>
          <w:lang w:val="en-US"/>
        </w:rPr>
      </w:pPr>
    </w:p>
    <w:p w:rsidR="00262CCE" w:rsidRPr="00BC2932" w:rsidRDefault="00262CCE" w:rsidP="00262CCE">
      <w:pPr>
        <w:rPr>
          <w:lang w:val="en-US"/>
        </w:rPr>
      </w:pPr>
      <w:r w:rsidRPr="00BC2932">
        <w:rPr>
          <w:lang w:val="en-US"/>
        </w:rPr>
        <w:t>Atte.</w:t>
      </w:r>
    </w:p>
    <w:p w:rsidR="00262CCE" w:rsidRPr="00E43326" w:rsidRDefault="00262CCE" w:rsidP="00262CCE">
      <w:pPr>
        <w:pStyle w:val="Sinespaciado"/>
        <w:rPr>
          <w:color w:val="auto"/>
          <w:lang w:val="en-US"/>
        </w:rPr>
      </w:pPr>
      <w:r w:rsidRPr="00E43326">
        <w:rPr>
          <w:color w:val="auto"/>
          <w:lang w:val="en-US"/>
        </w:rPr>
        <w:t>Yanina Charas</w:t>
      </w:r>
    </w:p>
    <w:p w:rsidR="00262CCE" w:rsidRPr="00E43326" w:rsidRDefault="00262CCE" w:rsidP="00262CCE">
      <w:pPr>
        <w:pStyle w:val="Sinespaciado"/>
        <w:rPr>
          <w:color w:val="auto"/>
          <w:lang w:val="en-US"/>
        </w:rPr>
      </w:pPr>
      <w:r w:rsidRPr="00E43326">
        <w:rPr>
          <w:color w:val="auto"/>
          <w:lang w:val="en-US"/>
        </w:rPr>
        <w:t>YCH Consulting – Socia Gerente</w:t>
      </w:r>
    </w:p>
    <w:p w:rsidR="00262CCE" w:rsidRPr="00E43326" w:rsidRDefault="00262CCE" w:rsidP="00262CCE">
      <w:pPr>
        <w:pStyle w:val="Sinespaciado"/>
        <w:rPr>
          <w:color w:val="auto"/>
          <w:lang w:val="en-US"/>
        </w:rPr>
      </w:pPr>
      <w:hyperlink r:id="rId10" w:history="1">
        <w:r w:rsidRPr="00E43326">
          <w:rPr>
            <w:rStyle w:val="Hipervnculo"/>
            <w:color w:val="auto"/>
            <w:lang w:val="en-US"/>
          </w:rPr>
          <w:t>Tel:+54</w:t>
        </w:r>
      </w:hyperlink>
      <w:r w:rsidRPr="00E43326">
        <w:rPr>
          <w:color w:val="auto"/>
          <w:lang w:val="en-US"/>
        </w:rPr>
        <w:t xml:space="preserve"> 911 1234-5678</w:t>
      </w:r>
    </w:p>
    <w:p w:rsidR="00262CCE" w:rsidRPr="00E43326" w:rsidRDefault="00262CCE" w:rsidP="00262CCE">
      <w:pPr>
        <w:pStyle w:val="Sinespaciado"/>
        <w:rPr>
          <w:color w:val="auto"/>
          <w:lang w:val="en-US"/>
        </w:rPr>
      </w:pPr>
      <w:r w:rsidRPr="00E43326">
        <w:rPr>
          <w:color w:val="auto"/>
          <w:lang w:val="en-US"/>
        </w:rPr>
        <w:t>info@ych-consulting.com</w:t>
      </w:r>
    </w:p>
    <w:p w:rsidR="005C23C0" w:rsidRPr="0036220B" w:rsidRDefault="00262CCE" w:rsidP="0036220B">
      <w:pPr>
        <w:pStyle w:val="Sinespaciado"/>
        <w:rPr>
          <w:color w:val="auto"/>
          <w:sz w:val="22"/>
          <w:szCs w:val="18"/>
        </w:rPr>
      </w:pPr>
      <w:r w:rsidRPr="00E43326">
        <w:rPr>
          <w:color w:val="auto"/>
          <w:lang w:val="es-AR"/>
        </w:rPr>
        <w:t>www.ych-consulting.com</w:t>
      </w:r>
      <w:bookmarkStart w:id="0" w:name="_GoBack"/>
      <w:bookmarkEnd w:id="0"/>
    </w:p>
    <w:sectPr w:rsidR="005C23C0" w:rsidRPr="0036220B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67D" w:rsidRDefault="0037767D" w:rsidP="00A66B18">
      <w:pPr>
        <w:spacing w:before="0" w:after="0"/>
      </w:pPr>
      <w:r>
        <w:separator/>
      </w:r>
    </w:p>
  </w:endnote>
  <w:endnote w:type="continuationSeparator" w:id="0">
    <w:p w:rsidR="0037767D" w:rsidRDefault="0037767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67D" w:rsidRDefault="0037767D" w:rsidP="00A66B18">
      <w:pPr>
        <w:spacing w:before="0" w:after="0"/>
      </w:pPr>
      <w:r>
        <w:separator/>
      </w:r>
    </w:p>
  </w:footnote>
  <w:footnote w:type="continuationSeparator" w:id="0">
    <w:p w:rsidR="0037767D" w:rsidRDefault="0037767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7BA" w:rsidRDefault="00B227BA" w:rsidP="00B227BA">
    <w:pPr>
      <w:pStyle w:val="Sinespaciado"/>
      <w:ind w:left="284"/>
      <w:rPr>
        <w:i/>
        <w:iCs/>
      </w:rPr>
    </w:pPr>
    <w:r w:rsidRPr="0041428F">
      <w:rPr>
        <w:noProof/>
        <w:lang w:val="es-AR" w:eastAsia="es-AR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C69F81" wp14:editId="78E214C4">
              <wp:simplePos x="0" y="0"/>
              <wp:positionH relativeFrom="margin">
                <wp:align>center</wp:align>
              </wp:positionH>
              <wp:positionV relativeFrom="paragraph">
                <wp:posOffset>-1230630</wp:posOffset>
              </wp:positionV>
              <wp:extent cx="8301990" cy="3030070"/>
              <wp:effectExtent l="0" t="0" r="381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01990" cy="3030070"/>
                        <a:chOff x="-45979" y="-89400"/>
                        <a:chExt cx="6044348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45979" y="-89400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6DE8D8" id="Gráfico 17" o:spid="_x0000_s1026" alt="Formas de énfasis curvas que crean en conjunto el diseño del encabezado" style="position:absolute;margin-left:0;margin-top:-96.9pt;width:653.7pt;height:238.6pt;z-index:-251657216;mso-position-horizontal:center;mso-position-horizontal-relative:margin;mso-width-relative:margin;mso-height-relative:margin" coordorigin="-459,-894" coordsize="60443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459;top:-894;width:60006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margin"/>
            </v:group>
          </w:pict>
        </mc:Fallback>
      </mc:AlternateContent>
    </w:r>
    <w:r>
      <w:rPr>
        <w:noProof/>
        <w:lang w:val="es-AR" w:eastAsia="es-AR" w:bidi="he-IL"/>
      </w:rPr>
      <w:drawing>
        <wp:inline distT="0" distB="0" distL="0" distR="0" wp14:anchorId="10FE6CF7" wp14:editId="0BA70AE3">
          <wp:extent cx="982980" cy="996973"/>
          <wp:effectExtent l="0" t="0" r="0" b="0"/>
          <wp:docPr id="2" name="Imagen 2" descr="C:\Users\Yanina\AppData\Local\Microsoft\Windows\INetCache\Content.Word\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Yanina\AppData\Local\Microsoft\Windows\INetCache\Content.Word\logo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439" cy="1041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27BA" w:rsidRPr="00C83098" w:rsidRDefault="00B227BA" w:rsidP="00C83098">
    <w:pPr>
      <w:pStyle w:val="Sinespaciado"/>
      <w:ind w:left="284"/>
      <w:rPr>
        <w:b/>
        <w:bCs/>
        <w:i/>
        <w:iCs/>
        <w:color w:val="4FCDFF" w:themeColor="accent2" w:themeTint="99"/>
      </w:rPr>
    </w:pPr>
    <w:r w:rsidRPr="00C83098">
      <w:rPr>
        <w:b/>
        <w:bCs/>
        <w:i/>
        <w:iCs/>
        <w:color w:val="4FCDFF" w:themeColor="accent2" w:themeTint="99"/>
      </w:rPr>
      <w:t>YCH-Consulting</w:t>
    </w:r>
  </w:p>
  <w:p w:rsidR="00B227BA" w:rsidRPr="00C83098" w:rsidRDefault="00B227BA" w:rsidP="00C83098">
    <w:pPr>
      <w:pStyle w:val="Sinespaciado"/>
      <w:ind w:left="284"/>
      <w:rPr>
        <w:b/>
        <w:bCs/>
        <w:i/>
        <w:iCs/>
        <w:color w:val="4FCDFF" w:themeColor="accent2" w:themeTint="99"/>
        <w:lang w:val="es-AR"/>
      </w:rPr>
    </w:pPr>
    <w:hyperlink r:id="rId2" w:history="1">
      <w:r w:rsidRPr="00C83098">
        <w:rPr>
          <w:rStyle w:val="Hipervnculo"/>
          <w:b/>
          <w:bCs/>
          <w:i/>
          <w:iCs/>
          <w:color w:val="4FCDFF" w:themeColor="accent2" w:themeTint="99"/>
          <w:lang w:val="es-AR"/>
        </w:rPr>
        <w:t>Tel:+54</w:t>
      </w:r>
    </w:hyperlink>
    <w:r w:rsidRPr="00C83098">
      <w:rPr>
        <w:b/>
        <w:bCs/>
        <w:i/>
        <w:iCs/>
        <w:color w:val="4FCDFF" w:themeColor="accent2" w:themeTint="99"/>
        <w:lang w:val="es-AR"/>
      </w:rPr>
      <w:t xml:space="preserve"> 911 1234-9000</w:t>
    </w:r>
  </w:p>
  <w:p w:rsidR="00B227BA" w:rsidRPr="00C83098" w:rsidRDefault="00B227BA" w:rsidP="00C83098">
    <w:pPr>
      <w:pStyle w:val="Sinespaciado"/>
      <w:ind w:left="284"/>
      <w:rPr>
        <w:b/>
        <w:bCs/>
        <w:i/>
        <w:iCs/>
        <w:color w:val="4FCDFF" w:themeColor="accent2" w:themeTint="99"/>
      </w:rPr>
    </w:pPr>
    <w:r w:rsidRPr="00C83098">
      <w:rPr>
        <w:b/>
        <w:bCs/>
        <w:i/>
        <w:iCs/>
        <w:color w:val="4FCDFF" w:themeColor="accent2" w:themeTint="99"/>
      </w:rPr>
      <w:t>Av Libertador 999, CABA, Argentina</w:t>
    </w:r>
  </w:p>
  <w:p w:rsidR="00B227BA" w:rsidRPr="00E43326" w:rsidRDefault="00B227BA" w:rsidP="00C83098">
    <w:pPr>
      <w:pStyle w:val="Sinespaciado"/>
      <w:ind w:left="284"/>
      <w:rPr>
        <w:b/>
        <w:bCs/>
        <w:i/>
        <w:iCs/>
        <w:color w:val="auto"/>
        <w:lang w:val="es-AR"/>
      </w:rPr>
    </w:pPr>
    <w:r w:rsidRPr="00C83098">
      <w:rPr>
        <w:b/>
        <w:bCs/>
        <w:i/>
        <w:iCs/>
        <w:color w:val="4FCDFF" w:themeColor="accent2" w:themeTint="99"/>
      </w:rPr>
      <w:t>www.ych-consulting.com</w:t>
    </w:r>
  </w:p>
  <w:p w:rsidR="00A66B18" w:rsidRDefault="00A66B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C0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62CCE"/>
    <w:rsid w:val="003101B6"/>
    <w:rsid w:val="00352B81"/>
    <w:rsid w:val="0036220B"/>
    <w:rsid w:val="0037767D"/>
    <w:rsid w:val="00394757"/>
    <w:rsid w:val="003A0150"/>
    <w:rsid w:val="003E24DF"/>
    <w:rsid w:val="0041428F"/>
    <w:rsid w:val="004A2B0D"/>
    <w:rsid w:val="00513437"/>
    <w:rsid w:val="005C2210"/>
    <w:rsid w:val="005C23C0"/>
    <w:rsid w:val="00600F43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8048B8"/>
    <w:rsid w:val="009F6646"/>
    <w:rsid w:val="00A26FE7"/>
    <w:rsid w:val="00A66B18"/>
    <w:rsid w:val="00A6783B"/>
    <w:rsid w:val="00A96CF8"/>
    <w:rsid w:val="00AA089B"/>
    <w:rsid w:val="00AE1388"/>
    <w:rsid w:val="00AF3982"/>
    <w:rsid w:val="00B227BA"/>
    <w:rsid w:val="00B349F3"/>
    <w:rsid w:val="00B37C2C"/>
    <w:rsid w:val="00B50294"/>
    <w:rsid w:val="00B57D6E"/>
    <w:rsid w:val="00C1682D"/>
    <w:rsid w:val="00C701F7"/>
    <w:rsid w:val="00C70786"/>
    <w:rsid w:val="00C83098"/>
    <w:rsid w:val="00D10958"/>
    <w:rsid w:val="00D129B7"/>
    <w:rsid w:val="00D66593"/>
    <w:rsid w:val="00DE6DA2"/>
    <w:rsid w:val="00DF2D30"/>
    <w:rsid w:val="00E062F7"/>
    <w:rsid w:val="00E2760C"/>
    <w:rsid w:val="00E43326"/>
    <w:rsid w:val="00E4786A"/>
    <w:rsid w:val="00E55D74"/>
    <w:rsid w:val="00E6540C"/>
    <w:rsid w:val="00E81E2A"/>
    <w:rsid w:val="00EE0952"/>
    <w:rsid w:val="00EF3DC0"/>
    <w:rsid w:val="00FC210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3C0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Sinespaciado">
    <w:name w:val="No Spacing"/>
    <w:uiPriority w:val="1"/>
    <w:qFormat/>
    <w:rsid w:val="005C23C0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character" w:styleId="Hipervnculo">
    <w:name w:val="Hyperlink"/>
    <w:basedOn w:val="Fuentedeprrafopredeter"/>
    <w:uiPriority w:val="99"/>
    <w:unhideWhenUsed/>
    <w:rsid w:val="005C23C0"/>
    <w:rPr>
      <w:color w:val="F49100" w:themeColor="hyperlink"/>
      <w:u w:val="single"/>
    </w:rPr>
  </w:style>
  <w:style w:type="table" w:styleId="Tablaconcuadrcula">
    <w:name w:val="Table Grid"/>
    <w:basedOn w:val="Tablanormal"/>
    <w:uiPriority w:val="39"/>
    <w:rsid w:val="005C2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5C23C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Tabladecuadrcula2-nfasis2">
    <w:name w:val="Grid Table 2 Accent 2"/>
    <w:basedOn w:val="Tablanormal"/>
    <w:uiPriority w:val="47"/>
    <w:rsid w:val="005C23C0"/>
    <w:tblPr>
      <w:tblStyleRowBandSize w:val="1"/>
      <w:tblStyleColBandSize w:val="1"/>
      <w:tblInd w:w="0" w:type="dxa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Tel:+54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+54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ina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42339BC-A6ED-445A-8508-9DB97FE5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2022-09-12T02:29:00Z</dcterms:created>
  <dcterms:modified xsi:type="dcterms:W3CDTF">2022-09-12T02:33:00Z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